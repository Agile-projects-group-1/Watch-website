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8B1F" w14:textId="77777777" w:rsidR="001C4533" w:rsidRDefault="00B777C6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 w:rsidRPr="000547C0">
        <w:rPr>
          <w:rFonts w:cstheme="minorHAnsi"/>
          <w:b/>
          <w:bCs/>
          <w:color w:val="FFFFFF" w:themeColor="background1"/>
          <w:sz w:val="28"/>
          <w:szCs w:val="28"/>
        </w:rPr>
        <w:t>Note: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</w:p>
    <w:p w14:paraId="63BD5093" w14:textId="0A62DADE" w:rsidR="001C4533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1.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Please make sure you </w:t>
      </w:r>
      <w:r>
        <w:rPr>
          <w:rFonts w:cstheme="minorHAnsi"/>
          <w:color w:val="FFFFFF" w:themeColor="background1"/>
          <w:sz w:val="28"/>
          <w:szCs w:val="28"/>
        </w:rPr>
        <w:t>complete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  <w:r>
        <w:rPr>
          <w:rFonts w:cstheme="minorHAnsi"/>
          <w:color w:val="FFFFFF" w:themeColor="background1"/>
          <w:sz w:val="28"/>
          <w:szCs w:val="28"/>
        </w:rPr>
        <w:t xml:space="preserve">this Report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related to </w:t>
      </w:r>
      <w:r>
        <w:rPr>
          <w:rFonts w:cstheme="minorHAnsi"/>
          <w:color w:val="FFFFFF" w:themeColor="background1"/>
          <w:sz w:val="28"/>
          <w:szCs w:val="28"/>
        </w:rPr>
        <w:t xml:space="preserve">each meeting for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your </w:t>
      </w:r>
      <w:r>
        <w:rPr>
          <w:rFonts w:cstheme="minorHAnsi"/>
          <w:color w:val="FFFFFF" w:themeColor="background1"/>
          <w:sz w:val="28"/>
          <w:szCs w:val="28"/>
        </w:rPr>
        <w:t>Practical Project – Iteration 1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below</w:t>
      </w:r>
      <w:r>
        <w:rPr>
          <w:rFonts w:cstheme="minorHAnsi"/>
          <w:color w:val="FFFFFF" w:themeColor="background1"/>
          <w:sz w:val="28"/>
          <w:szCs w:val="28"/>
        </w:rPr>
        <w:t xml:space="preserve">.  </w:t>
      </w:r>
    </w:p>
    <w:p w14:paraId="47E837EF" w14:textId="3D4C106D" w:rsidR="00B777C6" w:rsidRPr="000547C0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2. Once completed,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convert </w:t>
      </w:r>
      <w:r>
        <w:rPr>
          <w:rFonts w:cstheme="minorHAnsi"/>
          <w:color w:val="FFFFFF" w:themeColor="background1"/>
          <w:sz w:val="28"/>
          <w:szCs w:val="28"/>
        </w:rPr>
        <w:t>this content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FFFFFF" w:themeColor="background1"/>
          <w:sz w:val="28"/>
          <w:szCs w:val="28"/>
        </w:rPr>
        <w:t>.</w:t>
      </w:r>
    </w:p>
    <w:p w14:paraId="725E4A89" w14:textId="63EFF510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>Practical Project - Iteration 1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1"/>
        <w:gridCol w:w="4363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sdt>
            <w:sdtPr>
              <w:rPr>
                <w:rFonts w:asciiTheme="minorHAnsi" w:hAnsiTheme="minorHAnsi" w:cstheme="minorHAnsi"/>
              </w:rPr>
              <w:id w:val="2006626827"/>
              <w:placeholder>
                <w:docPart w:val="32AA0BDD74594E5B8E3C0642593BF53A"/>
              </w:placeholder>
              <w:temporary/>
              <w:showingPlcHdr/>
              <w15:appearance w15:val="hidden"/>
            </w:sdtPr>
            <w:sdtEndPr/>
            <w:sdtContent>
              <w:p w14:paraId="6A2C30AE" w14:textId="77777777" w:rsidR="00D62E01" w:rsidRPr="000547C0" w:rsidRDefault="00D62E01">
                <w:pPr>
                  <w:pStyle w:val="Heading3"/>
                  <w:rPr>
                    <w:rFonts w:asciiTheme="minorHAnsi" w:hAnsiTheme="minorHAnsi" w:cstheme="minorHAnsi"/>
                  </w:rPr>
                </w:pPr>
                <w:r w:rsidRPr="000547C0">
                  <w:rPr>
                    <w:rFonts w:asciiTheme="minorHAnsi" w:hAnsiTheme="minorHAnsi" w:cstheme="minorHAnsi"/>
                  </w:rPr>
                  <w:t>Date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Time"/>
              <w:tag w:val="Time"/>
              <w:id w:val="807176113"/>
              <w:placeholder>
                <w:docPart w:val="06DD4466C81A43C0A650633A1F70F607"/>
              </w:placeholder>
              <w:temporary/>
              <w:showingPlcHdr/>
              <w15:appearance w15:val="hidden"/>
            </w:sdtPr>
            <w:sdtEndPr/>
            <w:sdtContent>
              <w:p w14:paraId="3C5464D8" w14:textId="77777777" w:rsidR="00D62E01" w:rsidRPr="000547C0" w:rsidRDefault="00D62E01">
                <w:pPr>
                  <w:pStyle w:val="Heading3"/>
                  <w:rPr>
                    <w:rFonts w:asciiTheme="minorHAnsi" w:hAnsiTheme="minorHAnsi" w:cstheme="minorHAnsi"/>
                  </w:rPr>
                </w:pPr>
                <w:r w:rsidRPr="000547C0">
                  <w:rPr>
                    <w:rFonts w:asciiTheme="minorHAnsi" w:hAnsiTheme="minorHAnsi" w:cstheme="minorHAnsi"/>
                  </w:rPr>
                  <w:t>Time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Location"/>
              <w:tag w:val="Location"/>
              <w:id w:val="807176140"/>
              <w:placeholder>
                <w:docPart w:val="FD672872AC9641E29A63702A31684B36"/>
              </w:placeholder>
              <w:temporary/>
              <w:showingPlcHdr/>
              <w15:appearance w15:val="hidden"/>
            </w:sdtPr>
            <w:sdtEndPr/>
            <w:sdtContent>
              <w:p w14:paraId="0CAD7FF3" w14:textId="77777777" w:rsidR="002B2D13" w:rsidRPr="000547C0" w:rsidRDefault="00D62E01" w:rsidP="00D62E01">
                <w:pPr>
                  <w:pStyle w:val="Heading3"/>
                  <w:rPr>
                    <w:rFonts w:asciiTheme="minorHAnsi" w:hAnsiTheme="minorHAnsi" w:cstheme="minorHAnsi"/>
                  </w:rPr>
                </w:pPr>
                <w:r w:rsidRPr="000547C0">
                  <w:rPr>
                    <w:rFonts w:asciiTheme="minorHAnsi" w:hAnsiTheme="minorHAnsi" w:cstheme="minorHAnsi"/>
                  </w:rPr>
                  <w:t>Location</w:t>
                </w:r>
              </w:p>
            </w:sdtContent>
          </w:sdt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1F876272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1AE6CF59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795D3429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e.g.</w:t>
            </w:r>
            <w:proofErr w:type="gramEnd"/>
            <w:r>
              <w:rPr>
                <w:rFonts w:cstheme="minorHAnsi"/>
              </w:rPr>
              <w:t xml:space="preserve"> Group 1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77777777" w:rsidR="002B2D13" w:rsidRPr="000547C0" w:rsidRDefault="00C1744B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56139423"/>
                <w:placeholder>
                  <w:docPart w:val="9FD1AE06EBB04F51898BD8EAD8777EDE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cstheme="minorHAnsi"/>
                  </w:rPr>
                  <w:t>Enter meeting facilitator here</w:t>
                </w:r>
              </w:sdtContent>
            </w:sdt>
          </w:p>
        </w:tc>
        <w:tc>
          <w:tcPr>
            <w:tcW w:w="1779" w:type="dxa"/>
          </w:tcPr>
          <w:p w14:paraId="2727D4AE" w14:textId="77777777" w:rsidR="002B2D13" w:rsidRPr="000547C0" w:rsidRDefault="00C1744B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77777777" w:rsidR="002B2D13" w:rsidRPr="000547C0" w:rsidRDefault="00C1744B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823616883"/>
                <w:placeholder>
                  <w:docPart w:val="531D4EDA5A894EFCBF25FAA751767A7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cstheme="minorHAnsi"/>
                  </w:rPr>
                  <w:t>Enter note taker here</w:t>
                </w:r>
              </w:sdtContent>
            </w:sdt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C1744B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7695CAA9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</w:rPr>
            </w:pPr>
            <w:r w:rsidRPr="000547C0">
              <w:rPr>
                <w:rFonts w:cstheme="minorHAnsi"/>
              </w:rPr>
              <w:t>Enter names of attendees here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40A81C80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</w:rPr>
            </w:pPr>
            <w:r w:rsidRPr="000547C0">
              <w:rPr>
                <w:rFonts w:cstheme="minorHAnsi"/>
              </w:rPr>
              <w:t>Enter names of those absent here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C1744B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010116C2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77777777" w:rsidR="000547C0" w:rsidRPr="000547C0" w:rsidRDefault="000547C0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 w:rsidRPr="000547C0">
              <w:rPr>
                <w:rFonts w:cstheme="minorHAnsi"/>
              </w:rPr>
              <w:t>Enter Agenda Items here</w:t>
            </w:r>
          </w:p>
          <w:p w14:paraId="2EDE499F" w14:textId="2FAFA1D4" w:rsidR="000547C0" w:rsidRPr="000547C0" w:rsidRDefault="000547C0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 w:rsidRPr="000547C0">
              <w:rPr>
                <w:rFonts w:cstheme="minorHAnsi"/>
              </w:rPr>
              <w:t>Enter Agenda Items here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77777777" w:rsidR="002B2D13" w:rsidRPr="000547C0" w:rsidRDefault="00C1744B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695214689"/>
                <w:placeholder>
                  <w:docPart w:val="5CD3DD750F1A4716B343B35D60F64826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cstheme="minorHAnsi"/>
                  </w:rPr>
                  <w:t>Enter agenda item here</w:t>
                </w:r>
              </w:sdtContent>
            </w:sdt>
          </w:p>
        </w:tc>
        <w:tc>
          <w:tcPr>
            <w:tcW w:w="1324" w:type="dxa"/>
          </w:tcPr>
          <w:p w14:paraId="0938B73C" w14:textId="77777777" w:rsidR="002B2D13" w:rsidRPr="000547C0" w:rsidRDefault="00C1744B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77777777" w:rsidR="002B2D13" w:rsidRPr="000547C0" w:rsidRDefault="00C1744B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886176056"/>
                <w:placeholder>
                  <w:docPart w:val="93DAE63784FD4FECB77146561E7BAED2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cstheme="minorHAnsi"/>
                  </w:rPr>
                  <w:t>Enter presenter here</w:t>
                </w:r>
              </w:sdtContent>
            </w:sdt>
          </w:p>
        </w:tc>
      </w:tr>
    </w:tbl>
    <w:p w14:paraId="674793E3" w14:textId="77777777" w:rsidR="002B2D13" w:rsidRPr="000547C0" w:rsidRDefault="00C1744B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sdt>
      <w:sdtPr>
        <w:rPr>
          <w:rFonts w:cstheme="minorHAnsi"/>
        </w:rPr>
        <w:id w:val="807176261"/>
        <w:placeholder>
          <w:docPart w:val="1411D62C0C334F1D8E30FCCB76E9F956"/>
        </w:placeholder>
        <w:temporary/>
        <w:showingPlcHdr/>
        <w15:appearance w15:val="hidden"/>
      </w:sdtPr>
      <w:sdtEndPr/>
      <w:sdtContent>
        <w:p w14:paraId="40016560" w14:textId="77777777" w:rsidR="002B2D13" w:rsidRPr="000547C0" w:rsidRDefault="006344A8">
          <w:pPr>
            <w:rPr>
              <w:rFonts w:cstheme="minorHAnsi"/>
            </w:rPr>
          </w:pPr>
          <w:r w:rsidRPr="000547C0">
            <w:rPr>
              <w:rFonts w:cstheme="minorHAnsi"/>
            </w:rPr>
            <w:t>To get started right away, just tap any placeholder text (such as this) and start typing to replace it with your own.</w:t>
          </w:r>
        </w:p>
      </w:sdtContent>
    </w:sdt>
    <w:p w14:paraId="109ADBA9" w14:textId="77777777" w:rsidR="002B2D13" w:rsidRPr="000547C0" w:rsidRDefault="00C1744B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sdt>
      <w:sdtPr>
        <w:rPr>
          <w:rFonts w:cstheme="minorHAnsi"/>
        </w:rPr>
        <w:id w:val="-1653514351"/>
        <w:placeholder>
          <w:docPart w:val="4E8AA598182647F7844D1F3C583D30E8"/>
        </w:placeholder>
        <w:temporary/>
        <w:showingPlcHdr/>
        <w15:appearance w15:val="hidden"/>
      </w:sdtPr>
      <w:sdtEndPr/>
      <w:sdtContent>
        <w:p w14:paraId="1FE99652" w14:textId="77777777" w:rsidR="002B2D13" w:rsidRPr="000547C0" w:rsidRDefault="006344A8">
          <w:pPr>
            <w:rPr>
              <w:rFonts w:cstheme="minorHAnsi"/>
            </w:rPr>
          </w:pPr>
          <w:r w:rsidRPr="000547C0">
            <w:rPr>
              <w:rFonts w:cstheme="minorHAnsi"/>
            </w:rPr>
            <w:t>Enter conclusions here.</w:t>
          </w:r>
        </w:p>
      </w:sdtContent>
    </w:sdt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C1744B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C1744B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C1744B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77777777" w:rsidR="002B2D13" w:rsidRPr="000547C0" w:rsidRDefault="00C1744B" w:rsidP="00D60069">
            <w:pPr>
              <w:pStyle w:val="ListBullet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506475385"/>
                <w:placeholder>
                  <w:docPart w:val="7993182590584F36B47553EF4FB8B15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06BF676B" w14:textId="77777777" w:rsidR="002B2D13" w:rsidRPr="000547C0" w:rsidRDefault="00C1744B" w:rsidP="00D60069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353314519"/>
                <w:placeholder>
                  <w:docPart w:val="AED49F8CF3E945BC935C7A64B9C3F472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77EF2373" w14:textId="77777777" w:rsidR="002B2D13" w:rsidRPr="000547C0" w:rsidRDefault="00C1744B" w:rsidP="00D60069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757855488"/>
                <w:placeholder>
                  <w:docPart w:val="4248DFA4C9C34A9AA2EA187865066F99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77777777" w:rsidR="002B2D13" w:rsidRPr="000547C0" w:rsidRDefault="00C1744B" w:rsidP="00D60069">
            <w:pPr>
              <w:pStyle w:val="ListBullet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924879657"/>
                <w:placeholder>
                  <w:docPart w:val="D1A8EF78FBD7464C80772789DF9122A2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7376FD88" w14:textId="77777777" w:rsidR="002B2D13" w:rsidRPr="000547C0" w:rsidRDefault="00C1744B" w:rsidP="00D60069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483474240"/>
                <w:placeholder>
                  <w:docPart w:val="F037A2D573AA4FE6A2BE2205F505BFEA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36E951F4" w14:textId="77777777" w:rsidR="002B2D13" w:rsidRPr="000547C0" w:rsidRDefault="00C1744B" w:rsidP="00D60069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874463000"/>
                <w:placeholder>
                  <w:docPart w:val="03F030CB40FA424CBBA742F9B0CE11EC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77777777" w:rsidR="002B2D13" w:rsidRPr="000547C0" w:rsidRDefault="00C1744B" w:rsidP="00D60069">
            <w:pPr>
              <w:pStyle w:val="ListBullet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371140849"/>
                <w:placeholder>
                  <w:docPart w:val="B97A24B5040548F9BF1B99E31C5E8674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  <w:tcMar>
              <w:bottom w:w="288" w:type="dxa"/>
            </w:tcMar>
          </w:tcPr>
          <w:p w14:paraId="2B16AE69" w14:textId="77777777" w:rsidR="002B2D13" w:rsidRPr="000547C0" w:rsidRDefault="00C1744B" w:rsidP="00D60069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290829446"/>
                <w:placeholder>
                  <w:docPart w:val="8D7CFFE150034721BA0CEF51CF8451A5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  <w:tcMar>
              <w:bottom w:w="288" w:type="dxa"/>
            </w:tcMar>
          </w:tcPr>
          <w:p w14:paraId="202DBE6C" w14:textId="77777777" w:rsidR="002B2D13" w:rsidRPr="000547C0" w:rsidRDefault="00C1744B" w:rsidP="00D60069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354030449"/>
                <w:placeholder>
                  <w:docPart w:val="7D16E939102F44659A88884796731DB4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14:paraId="5A2E62D2" w14:textId="77777777" w:rsidR="00D62E01" w:rsidRPr="000547C0" w:rsidRDefault="00C1744B" w:rsidP="006344A8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90950308"/>
                <w:placeholder>
                  <w:docPart w:val="7C5513B57B4847C581F647D18F293CA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cstheme="minorHAnsi"/>
                  </w:rPr>
                  <w:t>Enter agenda item here</w:t>
                </w:r>
              </w:sdtContent>
            </w:sdt>
          </w:p>
        </w:tc>
        <w:tc>
          <w:tcPr>
            <w:tcW w:w="1324" w:type="dxa"/>
          </w:tcPr>
          <w:p w14:paraId="4091F5A5" w14:textId="77777777" w:rsidR="00D62E01" w:rsidRPr="000547C0" w:rsidRDefault="00C1744B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77777777" w:rsidR="00D62E01" w:rsidRPr="000547C0" w:rsidRDefault="00C1744B" w:rsidP="006344A8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572357552"/>
                <w:placeholder>
                  <w:docPart w:val="1191D00890F547AF9B960B581C8BFC79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cstheme="minorHAnsi"/>
                  </w:rPr>
                  <w:t>Enter presenter here</w:t>
                </w:r>
              </w:sdtContent>
            </w:sdt>
          </w:p>
        </w:tc>
      </w:tr>
    </w:tbl>
    <w:p w14:paraId="678F69FE" w14:textId="77777777" w:rsidR="00D62E01" w:rsidRPr="000547C0" w:rsidRDefault="00C1744B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sdt>
      <w:sdtPr>
        <w:rPr>
          <w:rFonts w:cstheme="minorHAnsi"/>
        </w:rPr>
        <w:id w:val="275993325"/>
        <w:placeholder>
          <w:docPart w:val="4285F303F52E4A13ACD9DA3E9373A3E3"/>
        </w:placeholder>
        <w:temporary/>
        <w:showingPlcHdr/>
        <w15:appearance w15:val="hidden"/>
      </w:sdtPr>
      <w:sdtEndPr/>
      <w:sdtContent>
        <w:p w14:paraId="03E23481" w14:textId="77777777" w:rsidR="00D62E01" w:rsidRPr="000547C0" w:rsidRDefault="00D62E01" w:rsidP="00D62E01">
          <w:pPr>
            <w:rPr>
              <w:rFonts w:cstheme="minorHAnsi"/>
            </w:rPr>
          </w:pPr>
          <w:r w:rsidRPr="000547C0">
            <w:rPr>
              <w:rFonts w:cstheme="minorHAnsi"/>
            </w:rPr>
            <w:t>To get started right away, just tap any placeholder text (such as this) and start typing to replace it with your own.</w:t>
          </w:r>
        </w:p>
      </w:sdtContent>
    </w:sdt>
    <w:p w14:paraId="1804FCAD" w14:textId="77777777" w:rsidR="00D62E01" w:rsidRPr="000547C0" w:rsidRDefault="00C1744B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sdt>
      <w:sdtPr>
        <w:rPr>
          <w:rFonts w:cstheme="minorHAnsi"/>
        </w:rPr>
        <w:id w:val="1699276047"/>
        <w:placeholder>
          <w:docPart w:val="AC549A975344436BB5835ECDD0CCDDE7"/>
        </w:placeholder>
        <w:temporary/>
        <w:showingPlcHdr/>
        <w15:appearance w15:val="hidden"/>
      </w:sdtPr>
      <w:sdtEndPr/>
      <w:sdtContent>
        <w:p w14:paraId="125E3B16" w14:textId="77777777" w:rsidR="00D62E01" w:rsidRPr="000547C0" w:rsidRDefault="00D62E01" w:rsidP="00D62E01">
          <w:pPr>
            <w:rPr>
              <w:rFonts w:cstheme="minorHAnsi"/>
            </w:rPr>
          </w:pPr>
          <w:r w:rsidRPr="000547C0">
            <w:rPr>
              <w:rFonts w:cstheme="minorHAnsi"/>
            </w:rPr>
            <w:t>Enter conclusions here.</w:t>
          </w:r>
        </w:p>
      </w:sdtContent>
    </w:sdt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C1744B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C1744B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C1744B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77777777" w:rsidR="00D60069" w:rsidRPr="000547C0" w:rsidRDefault="00C1744B" w:rsidP="00284200">
            <w:pPr>
              <w:pStyle w:val="ListBullet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300149647"/>
                <w:placeholder>
                  <w:docPart w:val="21CDAC4F25354FA6947B67C46E4FA14D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5D1FAAC7" w14:textId="77777777" w:rsidR="00D60069" w:rsidRPr="000547C0" w:rsidRDefault="00C1744B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2021450857"/>
                <w:placeholder>
                  <w:docPart w:val="4437440F0B0F4E6A8E6D594A9989F345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22E77F38" w14:textId="77777777" w:rsidR="00D60069" w:rsidRPr="000547C0" w:rsidRDefault="00C1744B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362511276"/>
                <w:placeholder>
                  <w:docPart w:val="99D083E3AC5743EFBCCEC863AEFA00E1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  <w:tr w:rsidR="00D60069" w:rsidRPr="000547C0" w14:paraId="1AAD7927" w14:textId="77777777" w:rsidTr="00284200">
        <w:tc>
          <w:tcPr>
            <w:tcW w:w="5310" w:type="dxa"/>
          </w:tcPr>
          <w:p w14:paraId="25ED6EA4" w14:textId="77777777" w:rsidR="00D60069" w:rsidRPr="000547C0" w:rsidRDefault="00C1744B" w:rsidP="00284200">
            <w:pPr>
              <w:pStyle w:val="ListBullet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2135979729"/>
                <w:placeholder>
                  <w:docPart w:val="7FA608E43E9143A7BD7D9F76906FD850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20BA607F" w14:textId="77777777" w:rsidR="00D60069" w:rsidRPr="000547C0" w:rsidRDefault="00C1744B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826508862"/>
                <w:placeholder>
                  <w:docPart w:val="43545A57ED664B3BA892BDAA35D7C9CA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2914B697" w14:textId="77777777" w:rsidR="00D60069" w:rsidRPr="000547C0" w:rsidRDefault="00C1744B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22934574"/>
                <w:placeholder>
                  <w:docPart w:val="EA9B565DA36B47E780336153E8607086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  <w:tr w:rsidR="00D60069" w:rsidRPr="000547C0" w14:paraId="793B67BE" w14:textId="77777777" w:rsidTr="00284200">
        <w:tc>
          <w:tcPr>
            <w:tcW w:w="5310" w:type="dxa"/>
            <w:tcMar>
              <w:bottom w:w="288" w:type="dxa"/>
            </w:tcMar>
          </w:tcPr>
          <w:p w14:paraId="0C0D8CC9" w14:textId="77777777" w:rsidR="00D60069" w:rsidRPr="000547C0" w:rsidRDefault="00C1744B" w:rsidP="00284200">
            <w:pPr>
              <w:pStyle w:val="ListBullet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829058861"/>
                <w:placeholder>
                  <w:docPart w:val="1E0745ED4F6B41C2B78E418067DBCB73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  <w:tcMar>
              <w:bottom w:w="288" w:type="dxa"/>
            </w:tcMar>
          </w:tcPr>
          <w:p w14:paraId="7EDEB6A9" w14:textId="77777777" w:rsidR="00D60069" w:rsidRPr="000547C0" w:rsidRDefault="00C1744B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425691745"/>
                <w:placeholder>
                  <w:docPart w:val="00D6A885C6A44E11AB521E893DD9BD4C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  <w:tcMar>
              <w:bottom w:w="288" w:type="dxa"/>
            </w:tcMar>
          </w:tcPr>
          <w:p w14:paraId="411261B6" w14:textId="77777777" w:rsidR="00D60069" w:rsidRPr="000547C0" w:rsidRDefault="00C1744B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592043662"/>
                <w:placeholder>
                  <w:docPart w:val="AFF40DFDF4DB4AAFA323F91FFFFAE19B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37F9CA5" w14:textId="77777777" w:rsidTr="006344A8">
        <w:tc>
          <w:tcPr>
            <w:tcW w:w="1620" w:type="dxa"/>
          </w:tcPr>
          <w:p w14:paraId="7707E20D" w14:textId="4F6F6A1E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 w14:paraId="0477FAA5" w14:textId="77777777" w:rsidR="00D62E01" w:rsidRPr="000547C0" w:rsidRDefault="00C1744B" w:rsidP="006344A8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377673507"/>
                <w:placeholder>
                  <w:docPart w:val="DE3E9C545E724810BC5CBC4A87DE83DB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cstheme="minorHAnsi"/>
                  </w:rPr>
                  <w:t>Enter agenda item here</w:t>
                </w:r>
              </w:sdtContent>
            </w:sdt>
          </w:p>
        </w:tc>
        <w:tc>
          <w:tcPr>
            <w:tcW w:w="1324" w:type="dxa"/>
          </w:tcPr>
          <w:p w14:paraId="09D75167" w14:textId="77777777" w:rsidR="00D62E01" w:rsidRPr="000547C0" w:rsidRDefault="00C1744B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245A9E82" w14:textId="77777777" w:rsidR="00D62E01" w:rsidRPr="000547C0" w:rsidRDefault="00C1744B" w:rsidP="006344A8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858592925"/>
                <w:placeholder>
                  <w:docPart w:val="7CDDE32F6CF241C9B316BA044F61466D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cstheme="minorHAnsi"/>
                  </w:rPr>
                  <w:t>Enter presenter here</w:t>
                </w:r>
              </w:sdtContent>
            </w:sdt>
          </w:p>
        </w:tc>
      </w:tr>
    </w:tbl>
    <w:p w14:paraId="11A9415B" w14:textId="77777777" w:rsidR="00D62E01" w:rsidRPr="000547C0" w:rsidRDefault="00C1744B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sdt>
      <w:sdtPr>
        <w:rPr>
          <w:rFonts w:cstheme="minorHAnsi"/>
        </w:rPr>
        <w:id w:val="-1975671269"/>
        <w:placeholder>
          <w:docPart w:val="E9DB98758E54449DA35BD8279E9250E8"/>
        </w:placeholder>
        <w:temporary/>
        <w:showingPlcHdr/>
        <w15:appearance w15:val="hidden"/>
      </w:sdtPr>
      <w:sdtEndPr/>
      <w:sdtContent>
        <w:p w14:paraId="253D0A9D" w14:textId="77777777" w:rsidR="00D62E01" w:rsidRPr="000547C0" w:rsidRDefault="00D62E01" w:rsidP="00D62E01">
          <w:pPr>
            <w:rPr>
              <w:rFonts w:cstheme="minorHAnsi"/>
            </w:rPr>
          </w:pPr>
          <w:r w:rsidRPr="000547C0">
            <w:rPr>
              <w:rFonts w:cstheme="minorHAnsi"/>
            </w:rPr>
            <w:t>To get started right away, just tap any placeholder text (such as this) and start typing to replace it with your own.</w:t>
          </w:r>
        </w:p>
      </w:sdtContent>
    </w:sdt>
    <w:p w14:paraId="31CCF89C" w14:textId="77777777" w:rsidR="00D62E01" w:rsidRPr="000547C0" w:rsidRDefault="00C1744B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sdt>
      <w:sdtPr>
        <w:rPr>
          <w:rFonts w:cstheme="minorHAnsi"/>
        </w:rPr>
        <w:id w:val="-1873522740"/>
        <w:placeholder>
          <w:docPart w:val="EF05E96CB5B84A43BA33D79472251667"/>
        </w:placeholder>
        <w:temporary/>
        <w:showingPlcHdr/>
        <w15:appearance w15:val="hidden"/>
      </w:sdtPr>
      <w:sdtEndPr/>
      <w:sdtContent>
        <w:p w14:paraId="1F6A4EC4" w14:textId="77777777" w:rsidR="00D62E01" w:rsidRPr="000547C0" w:rsidRDefault="00D62E01" w:rsidP="00D62E01">
          <w:pPr>
            <w:rPr>
              <w:rFonts w:cstheme="minorHAnsi"/>
            </w:rPr>
          </w:pPr>
          <w:r w:rsidRPr="000547C0">
            <w:rPr>
              <w:rFonts w:cstheme="minorHAnsi"/>
            </w:rPr>
            <w:t>Enter conclusions here.</w:t>
          </w:r>
        </w:p>
      </w:sdtContent>
    </w:sdt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BCA5033" w14:textId="77777777" w:rsidTr="001E0877">
        <w:trPr>
          <w:tblHeader/>
        </w:trPr>
        <w:tc>
          <w:tcPr>
            <w:tcW w:w="5310" w:type="dxa"/>
            <w:vAlign w:val="bottom"/>
          </w:tcPr>
          <w:p w14:paraId="4C5C83BA" w14:textId="77777777" w:rsidR="00D60069" w:rsidRPr="000547C0" w:rsidRDefault="00C1744B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14365E33" w14:textId="77777777" w:rsidR="00D60069" w:rsidRPr="000547C0" w:rsidRDefault="00C1744B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04C88606" w14:textId="77777777" w:rsidR="00D60069" w:rsidRPr="000547C0" w:rsidRDefault="00C1744B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FED4EEC" w14:textId="77777777" w:rsidTr="00284200">
        <w:tc>
          <w:tcPr>
            <w:tcW w:w="5310" w:type="dxa"/>
          </w:tcPr>
          <w:p w14:paraId="3B737AF6" w14:textId="77777777" w:rsidR="00D60069" w:rsidRPr="000547C0" w:rsidRDefault="00C1744B" w:rsidP="00284200">
            <w:pPr>
              <w:pStyle w:val="ListBullet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322805837"/>
                <w:placeholder>
                  <w:docPart w:val="12C9C677E7E24448AE35B9F543B97C76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5840FF51" w14:textId="77777777" w:rsidR="00D60069" w:rsidRPr="000547C0" w:rsidRDefault="00C1744B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109015127"/>
                <w:placeholder>
                  <w:docPart w:val="FB0D418A9BEC4D66A7F0B8D0218A5063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508F98FF" w14:textId="77777777" w:rsidR="00D60069" w:rsidRPr="000547C0" w:rsidRDefault="00C1744B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780834151"/>
                <w:placeholder>
                  <w:docPart w:val="DD57A60C8B14401A9D9F91F475037F70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  <w:tr w:rsidR="00D60069" w:rsidRPr="000547C0" w14:paraId="2F7DEA09" w14:textId="77777777" w:rsidTr="00284200">
        <w:tc>
          <w:tcPr>
            <w:tcW w:w="5310" w:type="dxa"/>
          </w:tcPr>
          <w:p w14:paraId="3DF976DF" w14:textId="77777777" w:rsidR="00D60069" w:rsidRPr="000547C0" w:rsidRDefault="00C1744B" w:rsidP="00284200">
            <w:pPr>
              <w:pStyle w:val="ListBullet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417053139"/>
                <w:placeholder>
                  <w:docPart w:val="73C6D07DDEFE4CCBADFE5485D6F9FCBD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26521943" w14:textId="77777777" w:rsidR="00D60069" w:rsidRPr="000547C0" w:rsidRDefault="00C1744B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974819821"/>
                <w:placeholder>
                  <w:docPart w:val="840FD30229BD4AA09AA562EDC5199D1A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369FE76C" w14:textId="77777777" w:rsidR="00D60069" w:rsidRPr="000547C0" w:rsidRDefault="00C1744B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089308141"/>
                <w:placeholder>
                  <w:docPart w:val="027C45BBC995493FBA6509A012031471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  <w:tr w:rsidR="00D60069" w:rsidRPr="000547C0" w14:paraId="6F0B7BC3" w14:textId="77777777" w:rsidTr="00284200">
        <w:tc>
          <w:tcPr>
            <w:tcW w:w="5310" w:type="dxa"/>
            <w:tcMar>
              <w:bottom w:w="288" w:type="dxa"/>
            </w:tcMar>
          </w:tcPr>
          <w:p w14:paraId="0C881FE8" w14:textId="77777777" w:rsidR="00D60069" w:rsidRPr="000547C0" w:rsidRDefault="00C1744B" w:rsidP="00284200">
            <w:pPr>
              <w:pStyle w:val="ListBullet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792125055"/>
                <w:placeholder>
                  <w:docPart w:val="ABAE1ED33D57420D967390EE80E414E8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  <w:tcMar>
              <w:bottom w:w="288" w:type="dxa"/>
            </w:tcMar>
          </w:tcPr>
          <w:p w14:paraId="5D3CC971" w14:textId="77777777" w:rsidR="00D60069" w:rsidRPr="000547C0" w:rsidRDefault="00C1744B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190714860"/>
                <w:placeholder>
                  <w:docPart w:val="22642E2A03CD41CEBEC88B3979F7DE30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  <w:tcMar>
              <w:bottom w:w="288" w:type="dxa"/>
            </w:tcMar>
          </w:tcPr>
          <w:p w14:paraId="0008DCCE" w14:textId="77777777" w:rsidR="00D60069" w:rsidRPr="000547C0" w:rsidRDefault="00C1744B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07479912"/>
                <w:placeholder>
                  <w:docPart w:val="72402A0CE0B74396A00630C6220A2A9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</w:tbl>
    <w:p w14:paraId="2697D922" w14:textId="77777777" w:rsidR="002B2D13" w:rsidRPr="000547C0" w:rsidRDefault="00C1744B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C1744B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sdt>
      <w:sdtPr>
        <w:rPr>
          <w:rFonts w:cstheme="minorHAnsi"/>
        </w:rPr>
        <w:id w:val="-1742867320"/>
        <w:placeholder>
          <w:docPart w:val="F37C3BDA72B44BD7A382E5B448BB3E78"/>
        </w:placeholder>
        <w:temporary/>
        <w:showingPlcHdr/>
        <w15:appearance w15:val="hidden"/>
      </w:sdtPr>
      <w:sdtEndPr/>
      <w:sdtContent>
        <w:p w14:paraId="07676790" w14:textId="77777777" w:rsidR="002B2D13" w:rsidRPr="000547C0" w:rsidRDefault="006344A8">
          <w:pPr>
            <w:rPr>
              <w:rFonts w:cstheme="minorHAnsi"/>
            </w:rPr>
          </w:pPr>
          <w:r w:rsidRPr="000547C0">
            <w:rPr>
              <w:rFonts w:cstheme="minorHAnsi"/>
            </w:rPr>
            <w:t>Enter resources here.</w:t>
          </w:r>
        </w:p>
      </w:sdtContent>
    </w:sdt>
    <w:p w14:paraId="3CD0098F" w14:textId="61EBDF0E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sdt>
      <w:sdtPr>
        <w:rPr>
          <w:rFonts w:cstheme="minorHAnsi"/>
        </w:rPr>
        <w:id w:val="1712002868"/>
        <w:placeholder>
          <w:docPart w:val="E9F3DDC509AD4BFFA4CCDE1FCF3F4DCF"/>
        </w:placeholder>
        <w:temporary/>
        <w:showingPlcHdr/>
        <w15:appearance w15:val="hidden"/>
      </w:sdtPr>
      <w:sdtEndPr/>
      <w:sdtContent>
        <w:p w14:paraId="140B9928" w14:textId="77777777" w:rsidR="00212D56" w:rsidRPr="000547C0" w:rsidRDefault="00212D56" w:rsidP="00212D56">
          <w:pPr>
            <w:rPr>
              <w:rFonts w:cstheme="minorHAnsi"/>
            </w:rPr>
          </w:pPr>
          <w:r w:rsidRPr="000547C0">
            <w:rPr>
              <w:rFonts w:cstheme="minorHAnsi"/>
            </w:rPr>
            <w:t>Enter any special notes here.</w:t>
          </w:r>
        </w:p>
      </w:sdtContent>
    </w:sdt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1EF32" w14:textId="77777777" w:rsidR="00C1744B" w:rsidRDefault="00C1744B">
      <w:pPr>
        <w:spacing w:before="0" w:after="0"/>
      </w:pPr>
      <w:r>
        <w:separator/>
      </w:r>
    </w:p>
  </w:endnote>
  <w:endnote w:type="continuationSeparator" w:id="0">
    <w:p w14:paraId="2F190730" w14:textId="77777777" w:rsidR="00C1744B" w:rsidRDefault="00C1744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08039" w14:textId="77777777" w:rsidR="00C1744B" w:rsidRDefault="00C1744B">
      <w:pPr>
        <w:spacing w:before="0" w:after="0"/>
      </w:pPr>
      <w:r>
        <w:separator/>
      </w:r>
    </w:p>
  </w:footnote>
  <w:footnote w:type="continuationSeparator" w:id="0">
    <w:p w14:paraId="17B536C7" w14:textId="77777777" w:rsidR="00C1744B" w:rsidRDefault="00C1744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1C4533"/>
    <w:rsid w:val="001E0877"/>
    <w:rsid w:val="0020000C"/>
    <w:rsid w:val="00212D56"/>
    <w:rsid w:val="002B2D13"/>
    <w:rsid w:val="0034721D"/>
    <w:rsid w:val="003D5BF7"/>
    <w:rsid w:val="003D5D47"/>
    <w:rsid w:val="003F257D"/>
    <w:rsid w:val="004F7189"/>
    <w:rsid w:val="005A7328"/>
    <w:rsid w:val="006344A8"/>
    <w:rsid w:val="006C2459"/>
    <w:rsid w:val="006F5CF4"/>
    <w:rsid w:val="00734EEC"/>
    <w:rsid w:val="007F04FA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AA0BDD74594E5B8E3C0642593BF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5B1EA-ACDD-420A-9D4B-4D53828373A7}"/>
      </w:docPartPr>
      <w:docPartBody>
        <w:p w:rsidR="00515850" w:rsidRDefault="002779AB">
          <w:pPr>
            <w:pStyle w:val="32AA0BDD74594E5B8E3C0642593BF53A"/>
          </w:pPr>
          <w:r>
            <w:t>Date</w:t>
          </w:r>
        </w:p>
      </w:docPartBody>
    </w:docPart>
    <w:docPart>
      <w:docPartPr>
        <w:name w:val="06DD4466C81A43C0A650633A1F70F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163C2-E969-4DF1-90C0-1AD4D731202E}"/>
      </w:docPartPr>
      <w:docPartBody>
        <w:p w:rsidR="00515850" w:rsidRDefault="002779AB">
          <w:pPr>
            <w:pStyle w:val="06DD4466C81A43C0A650633A1F70F607"/>
          </w:pPr>
          <w:r>
            <w:t>Time</w:t>
          </w:r>
        </w:p>
      </w:docPartBody>
    </w:docPart>
    <w:docPart>
      <w:docPartPr>
        <w:name w:val="FD672872AC9641E29A63702A31684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7F73E-9699-4E3B-A9C4-1830F22B2095}"/>
      </w:docPartPr>
      <w:docPartBody>
        <w:p w:rsidR="00515850" w:rsidRDefault="002779AB">
          <w:pPr>
            <w:pStyle w:val="FD672872AC9641E29A63702A31684B36"/>
          </w:pPr>
          <w:r>
            <w:t>Location</w:t>
          </w:r>
        </w:p>
      </w:docPartBody>
    </w:docPart>
    <w:docPart>
      <w:docPartPr>
        <w:name w:val="9FD1AE06EBB04F51898BD8EAD8777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E8AF0-A7A3-4066-AD4A-B4D1C56F32A3}"/>
      </w:docPartPr>
      <w:docPartBody>
        <w:p w:rsidR="00515850" w:rsidRDefault="002779AB">
          <w:pPr>
            <w:pStyle w:val="9FD1AE06EBB04F51898BD8EAD8777EDE"/>
          </w:pPr>
          <w:r w:rsidRPr="00E048B4">
            <w:t>Enter meeting facilitator here</w:t>
          </w:r>
        </w:p>
      </w:docPartBody>
    </w:docPart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531D4EDA5A894EFCBF25FAA751767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A7E52-98ED-488C-BCD5-2AF7F47E5C62}"/>
      </w:docPartPr>
      <w:docPartBody>
        <w:p w:rsidR="00515850" w:rsidRDefault="002779AB">
          <w:pPr>
            <w:pStyle w:val="531D4EDA5A894EFCBF25FAA751767A70"/>
          </w:pPr>
          <w:r w:rsidRPr="00E048B4">
            <w:t>Enter note taker here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5CD3DD750F1A4716B343B35D60F64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92393-3F13-4756-942E-5F6CCBAFD5F7}"/>
      </w:docPartPr>
      <w:docPartBody>
        <w:p w:rsidR="00515850" w:rsidRDefault="002779AB">
          <w:pPr>
            <w:pStyle w:val="5CD3DD750F1A4716B343B35D60F64826"/>
          </w:pPr>
          <w:r>
            <w:t>Enter agenda item here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93DAE63784FD4FECB77146561E7BA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078AC-9B2E-4697-8140-861BD4645352}"/>
      </w:docPartPr>
      <w:docPartBody>
        <w:p w:rsidR="00515850" w:rsidRDefault="002779AB">
          <w:pPr>
            <w:pStyle w:val="93DAE63784FD4FECB77146561E7BAED2"/>
          </w:pPr>
          <w:r>
            <w:t>Enter presenter here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1411D62C0C334F1D8E30FCCB76E9F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F34F6-1C8B-4207-B528-5C75437FD7FD}"/>
      </w:docPartPr>
      <w:docPartBody>
        <w:p w:rsidR="00515850" w:rsidRDefault="002779AB">
          <w:pPr>
            <w:pStyle w:val="1411D62C0C334F1D8E30FCCB76E9F956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4E8AA598182647F7844D1F3C583D3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0F0CD-E3AA-44DB-A459-40ACD6D4AB9C}"/>
      </w:docPartPr>
      <w:docPartBody>
        <w:p w:rsidR="00515850" w:rsidRDefault="002779AB">
          <w:pPr>
            <w:pStyle w:val="4E8AA598182647F7844D1F3C583D30E8"/>
          </w:pPr>
          <w:r>
            <w:t>Enter conclusions here.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7993182590584F36B47553EF4FB8B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2A964-C149-4117-A3AB-1ABAE391D787}"/>
      </w:docPartPr>
      <w:docPartBody>
        <w:p w:rsidR="00515850" w:rsidRDefault="002779AB">
          <w:pPr>
            <w:pStyle w:val="7993182590584F36B47553EF4FB8B150"/>
          </w:pPr>
          <w:r>
            <w:t>Enter action items here</w:t>
          </w:r>
        </w:p>
      </w:docPartBody>
    </w:docPart>
    <w:docPart>
      <w:docPartPr>
        <w:name w:val="AED49F8CF3E945BC935C7A64B9C3F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36564-B3BB-4E17-967C-94564D4F5CE4}"/>
      </w:docPartPr>
      <w:docPartBody>
        <w:p w:rsidR="00515850" w:rsidRDefault="002779AB">
          <w:pPr>
            <w:pStyle w:val="AED49F8CF3E945BC935C7A64B9C3F472"/>
          </w:pPr>
          <w:r>
            <w:t>Enter person responsible here</w:t>
          </w:r>
        </w:p>
      </w:docPartBody>
    </w:docPart>
    <w:docPart>
      <w:docPartPr>
        <w:name w:val="4248DFA4C9C34A9AA2EA187865066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2D841-25F9-4930-BE9F-DFDDB3B34D85}"/>
      </w:docPartPr>
      <w:docPartBody>
        <w:p w:rsidR="00515850" w:rsidRDefault="002779AB">
          <w:pPr>
            <w:pStyle w:val="4248DFA4C9C34A9AA2EA187865066F99"/>
          </w:pPr>
          <w:r>
            <w:t>Enter deadline here</w:t>
          </w:r>
        </w:p>
      </w:docPartBody>
    </w:docPart>
    <w:docPart>
      <w:docPartPr>
        <w:name w:val="D1A8EF78FBD7464C80772789DF912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85C58-FECE-4879-A1A2-7CA538EE485F}"/>
      </w:docPartPr>
      <w:docPartBody>
        <w:p w:rsidR="00515850" w:rsidRDefault="002779AB">
          <w:pPr>
            <w:pStyle w:val="D1A8EF78FBD7464C80772789DF9122A2"/>
          </w:pPr>
          <w:r>
            <w:t>Enter action items here</w:t>
          </w:r>
        </w:p>
      </w:docPartBody>
    </w:docPart>
    <w:docPart>
      <w:docPartPr>
        <w:name w:val="F037A2D573AA4FE6A2BE2205F505B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91556-218F-482E-B2F2-4BF5DDE0295F}"/>
      </w:docPartPr>
      <w:docPartBody>
        <w:p w:rsidR="00515850" w:rsidRDefault="002779AB">
          <w:pPr>
            <w:pStyle w:val="F037A2D573AA4FE6A2BE2205F505BFEA"/>
          </w:pPr>
          <w:r>
            <w:t>Enter person responsible here</w:t>
          </w:r>
        </w:p>
      </w:docPartBody>
    </w:docPart>
    <w:docPart>
      <w:docPartPr>
        <w:name w:val="03F030CB40FA424CBBA742F9B0CE1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BA5FB-B0FB-40B8-9973-66D9A381F28B}"/>
      </w:docPartPr>
      <w:docPartBody>
        <w:p w:rsidR="00515850" w:rsidRDefault="002779AB">
          <w:pPr>
            <w:pStyle w:val="03F030CB40FA424CBBA742F9B0CE11EC"/>
          </w:pPr>
          <w:r>
            <w:t>Enter deadline here</w:t>
          </w:r>
        </w:p>
      </w:docPartBody>
    </w:docPart>
    <w:docPart>
      <w:docPartPr>
        <w:name w:val="B97A24B5040548F9BF1B99E31C5E8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0F761-E694-4EBC-993C-6E4EAF6DB17F}"/>
      </w:docPartPr>
      <w:docPartBody>
        <w:p w:rsidR="00515850" w:rsidRDefault="002779AB">
          <w:pPr>
            <w:pStyle w:val="B97A24B5040548F9BF1B99E31C5E8674"/>
          </w:pPr>
          <w:r>
            <w:t>Enter action items here</w:t>
          </w:r>
        </w:p>
      </w:docPartBody>
    </w:docPart>
    <w:docPart>
      <w:docPartPr>
        <w:name w:val="8D7CFFE150034721BA0CEF51CF845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56F36-DE43-4F18-A513-07B21064EA29}"/>
      </w:docPartPr>
      <w:docPartBody>
        <w:p w:rsidR="00515850" w:rsidRDefault="002779AB">
          <w:pPr>
            <w:pStyle w:val="8D7CFFE150034721BA0CEF51CF8451A5"/>
          </w:pPr>
          <w:r>
            <w:t>Enter person responsible here</w:t>
          </w:r>
        </w:p>
      </w:docPartBody>
    </w:docPart>
    <w:docPart>
      <w:docPartPr>
        <w:name w:val="7D16E939102F44659A88884796731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09815-2E58-4182-876B-8B2DC7410C78}"/>
      </w:docPartPr>
      <w:docPartBody>
        <w:p w:rsidR="00515850" w:rsidRDefault="002779AB">
          <w:pPr>
            <w:pStyle w:val="7D16E939102F44659A88884796731DB4"/>
          </w:pPr>
          <w:r>
            <w:t>Enter deadline here</w:t>
          </w:r>
        </w:p>
      </w:docPartBody>
    </w:docPart>
    <w:docPart>
      <w:docPartPr>
        <w:name w:val="7C5513B57B4847C581F647D18F293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C3D63-163D-4F6E-88C1-44DB31288386}"/>
      </w:docPartPr>
      <w:docPartBody>
        <w:p w:rsidR="00515850" w:rsidRDefault="002779AB">
          <w:pPr>
            <w:pStyle w:val="7C5513B57B4847C581F647D18F293CA0"/>
          </w:pPr>
          <w:r>
            <w:t>Enter agenda item here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1191D00890F547AF9B960B581C8BF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17C82-65EF-4FE0-9FDD-294F0AFEE75C}"/>
      </w:docPartPr>
      <w:docPartBody>
        <w:p w:rsidR="00515850" w:rsidRDefault="002779AB">
          <w:pPr>
            <w:pStyle w:val="1191D00890F547AF9B960B581C8BFC79"/>
          </w:pPr>
          <w:r>
            <w:t>Enter presenter here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4285F303F52E4A13ACD9DA3E9373A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2524-F20B-4EC7-97F6-DC1E585E1240}"/>
      </w:docPartPr>
      <w:docPartBody>
        <w:p w:rsidR="00515850" w:rsidRDefault="002779AB">
          <w:pPr>
            <w:pStyle w:val="4285F303F52E4A13ACD9DA3E9373A3E3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AC549A975344436BB5835ECDD0CCD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561D9-6ED5-4A06-8EF9-C98F81244491}"/>
      </w:docPartPr>
      <w:docPartBody>
        <w:p w:rsidR="00515850" w:rsidRDefault="002779AB">
          <w:pPr>
            <w:pStyle w:val="AC549A975344436BB5835ECDD0CCDDE7"/>
          </w:pPr>
          <w:r>
            <w:t>Enter conclusions here.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21CDAC4F25354FA6947B67C46E4FA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71585-C175-48A0-B90C-CE6AE049A0EA}"/>
      </w:docPartPr>
      <w:docPartBody>
        <w:p w:rsidR="00515850" w:rsidRDefault="002779AB">
          <w:pPr>
            <w:pStyle w:val="21CDAC4F25354FA6947B67C46E4FA14D"/>
          </w:pPr>
          <w:r>
            <w:t>Enter action items here</w:t>
          </w:r>
        </w:p>
      </w:docPartBody>
    </w:docPart>
    <w:docPart>
      <w:docPartPr>
        <w:name w:val="4437440F0B0F4E6A8E6D594A9989F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D87B6-D582-4687-85CF-273367AC7825}"/>
      </w:docPartPr>
      <w:docPartBody>
        <w:p w:rsidR="00515850" w:rsidRDefault="002779AB">
          <w:pPr>
            <w:pStyle w:val="4437440F0B0F4E6A8E6D594A9989F345"/>
          </w:pPr>
          <w:r>
            <w:t>Enter person responsible here</w:t>
          </w:r>
        </w:p>
      </w:docPartBody>
    </w:docPart>
    <w:docPart>
      <w:docPartPr>
        <w:name w:val="99D083E3AC5743EFBCCEC863AEFA0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97F59-0C02-469D-81F1-DD3E6B122A01}"/>
      </w:docPartPr>
      <w:docPartBody>
        <w:p w:rsidR="00515850" w:rsidRDefault="002779AB">
          <w:pPr>
            <w:pStyle w:val="99D083E3AC5743EFBCCEC863AEFA00E1"/>
          </w:pPr>
          <w:r>
            <w:t>Enter deadline here</w:t>
          </w:r>
        </w:p>
      </w:docPartBody>
    </w:docPart>
    <w:docPart>
      <w:docPartPr>
        <w:name w:val="7FA608E43E9143A7BD7D9F76906FD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BE9F9-E7B9-46C6-96A5-9496527EF5F5}"/>
      </w:docPartPr>
      <w:docPartBody>
        <w:p w:rsidR="00515850" w:rsidRDefault="002779AB">
          <w:pPr>
            <w:pStyle w:val="7FA608E43E9143A7BD7D9F76906FD850"/>
          </w:pPr>
          <w:r>
            <w:t>Enter action items here</w:t>
          </w:r>
        </w:p>
      </w:docPartBody>
    </w:docPart>
    <w:docPart>
      <w:docPartPr>
        <w:name w:val="43545A57ED664B3BA892BDAA35D7C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65559-AB24-4E91-9DD2-2337B29ED885}"/>
      </w:docPartPr>
      <w:docPartBody>
        <w:p w:rsidR="00515850" w:rsidRDefault="002779AB">
          <w:pPr>
            <w:pStyle w:val="43545A57ED664B3BA892BDAA35D7C9CA"/>
          </w:pPr>
          <w:r>
            <w:t>Enter person responsible here</w:t>
          </w:r>
        </w:p>
      </w:docPartBody>
    </w:docPart>
    <w:docPart>
      <w:docPartPr>
        <w:name w:val="EA9B565DA36B47E780336153E8607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C1E2A-5073-43FA-A77D-0A7DC3488EEC}"/>
      </w:docPartPr>
      <w:docPartBody>
        <w:p w:rsidR="00515850" w:rsidRDefault="002779AB">
          <w:pPr>
            <w:pStyle w:val="EA9B565DA36B47E780336153E8607086"/>
          </w:pPr>
          <w:r>
            <w:t>Enter deadline here</w:t>
          </w:r>
        </w:p>
      </w:docPartBody>
    </w:docPart>
    <w:docPart>
      <w:docPartPr>
        <w:name w:val="1E0745ED4F6B41C2B78E418067DBC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3DD95-A447-4475-ADF3-A5468A1A41A7}"/>
      </w:docPartPr>
      <w:docPartBody>
        <w:p w:rsidR="00515850" w:rsidRDefault="002779AB">
          <w:pPr>
            <w:pStyle w:val="1E0745ED4F6B41C2B78E418067DBCB73"/>
          </w:pPr>
          <w:r>
            <w:t>Enter action items here</w:t>
          </w:r>
        </w:p>
      </w:docPartBody>
    </w:docPart>
    <w:docPart>
      <w:docPartPr>
        <w:name w:val="00D6A885C6A44E11AB521E893DD9B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88822-8C12-4774-AEFF-3CF9505D4394}"/>
      </w:docPartPr>
      <w:docPartBody>
        <w:p w:rsidR="00515850" w:rsidRDefault="002779AB">
          <w:pPr>
            <w:pStyle w:val="00D6A885C6A44E11AB521E893DD9BD4C"/>
          </w:pPr>
          <w:r>
            <w:t>Enter person responsible here</w:t>
          </w:r>
        </w:p>
      </w:docPartBody>
    </w:docPart>
    <w:docPart>
      <w:docPartPr>
        <w:name w:val="AFF40DFDF4DB4AAFA323F91FFFFAE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46B01-C0FE-4B83-88EF-B3A638AA90C1}"/>
      </w:docPartPr>
      <w:docPartBody>
        <w:p w:rsidR="00515850" w:rsidRDefault="002779AB">
          <w:pPr>
            <w:pStyle w:val="AFF40DFDF4DB4AAFA323F91FFFFAE19B"/>
          </w:pPr>
          <w:r>
            <w:t>Enter deadline here</w:t>
          </w:r>
        </w:p>
      </w:docPartBody>
    </w:docPart>
    <w:docPart>
      <w:docPartPr>
        <w:name w:val="DE3E9C545E724810BC5CBC4A87DE8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5069C-3795-4391-9629-9E2C5E794D67}"/>
      </w:docPartPr>
      <w:docPartBody>
        <w:p w:rsidR="00515850" w:rsidRDefault="002779AB">
          <w:pPr>
            <w:pStyle w:val="DE3E9C545E724810BC5CBC4A87DE83DB"/>
          </w:pPr>
          <w:r>
            <w:t>Enter agenda item here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w:rsidR="00515850" w:rsidRDefault="002779AB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7CDDE32F6CF241C9B316BA044F614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A6133-87C6-4252-BF00-AC6E3E46F5B2}"/>
      </w:docPartPr>
      <w:docPartBody>
        <w:p w:rsidR="00515850" w:rsidRDefault="002779AB">
          <w:pPr>
            <w:pStyle w:val="7CDDE32F6CF241C9B316BA044F61466D"/>
          </w:pPr>
          <w:r>
            <w:t>Enter presenter here</w:t>
          </w:r>
        </w:p>
      </w:docPartBody>
    </w:docPart>
    <w:docPart>
      <w:docPartPr>
        <w:name w:val="88E2139510F74C30AACECAF3F25D4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00EA-3DD6-4219-AB59-94468E5E57CB}"/>
      </w:docPartPr>
      <w:docPartBody>
        <w:p w:rsidR="00515850" w:rsidRDefault="002779AB">
          <w:pPr>
            <w:pStyle w:val="88E2139510F74C30AACECAF3F25D4FF8"/>
          </w:pPr>
          <w:r>
            <w:t>Discussion:</w:t>
          </w:r>
        </w:p>
      </w:docPartBody>
    </w:docPart>
    <w:docPart>
      <w:docPartPr>
        <w:name w:val="E9DB98758E54449DA35BD8279E925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3A3DF-D19E-47D6-8493-D2E9B7EDCB0E}"/>
      </w:docPartPr>
      <w:docPartBody>
        <w:p w:rsidR="00515850" w:rsidRDefault="002779AB">
          <w:pPr>
            <w:pStyle w:val="E9DB98758E54449DA35BD8279E9250E8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EF05E96CB5B84A43BA33D79472251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E4D4E-F90A-4D8A-B567-4BF5376D6B0A}"/>
      </w:docPartPr>
      <w:docPartBody>
        <w:p w:rsidR="00515850" w:rsidRDefault="002779AB">
          <w:pPr>
            <w:pStyle w:val="EF05E96CB5B84A43BA33D79472251667"/>
          </w:pPr>
          <w:r>
            <w:t>Enter conclusions here.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15850" w:rsidRDefault="002779AB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15850" w:rsidRDefault="002779AB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15850" w:rsidRDefault="002779AB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2C9C677E7E24448AE35B9F543B97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C0775-BCC5-4038-8FC5-9AD892F1917C}"/>
      </w:docPartPr>
      <w:docPartBody>
        <w:p w:rsidR="00515850" w:rsidRDefault="002779AB">
          <w:pPr>
            <w:pStyle w:val="12C9C677E7E24448AE35B9F543B97C76"/>
          </w:pPr>
          <w:r>
            <w:t>Enter action items here</w:t>
          </w:r>
        </w:p>
      </w:docPartBody>
    </w:docPart>
    <w:docPart>
      <w:docPartPr>
        <w:name w:val="FB0D418A9BEC4D66A7F0B8D0218A5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09E6B-256E-49C6-B671-87E7E2DC4407}"/>
      </w:docPartPr>
      <w:docPartBody>
        <w:p w:rsidR="00515850" w:rsidRDefault="002779AB">
          <w:pPr>
            <w:pStyle w:val="FB0D418A9BEC4D66A7F0B8D0218A5063"/>
          </w:pPr>
          <w:r>
            <w:t>Enter person responsible here</w:t>
          </w:r>
        </w:p>
      </w:docPartBody>
    </w:docPart>
    <w:docPart>
      <w:docPartPr>
        <w:name w:val="DD57A60C8B14401A9D9F91F475037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92094-8BD5-4EE9-9B33-399836F95120}"/>
      </w:docPartPr>
      <w:docPartBody>
        <w:p w:rsidR="00515850" w:rsidRDefault="002779AB">
          <w:pPr>
            <w:pStyle w:val="DD57A60C8B14401A9D9F91F475037F70"/>
          </w:pPr>
          <w:r>
            <w:t>Enter deadline here</w:t>
          </w:r>
        </w:p>
      </w:docPartBody>
    </w:docPart>
    <w:docPart>
      <w:docPartPr>
        <w:name w:val="73C6D07DDEFE4CCBADFE5485D6F9F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03D46-8299-4C0E-AD31-5A9F5090C3C4}"/>
      </w:docPartPr>
      <w:docPartBody>
        <w:p w:rsidR="00515850" w:rsidRDefault="002779AB">
          <w:pPr>
            <w:pStyle w:val="73C6D07DDEFE4CCBADFE5485D6F9FCBD"/>
          </w:pPr>
          <w:r>
            <w:t>Enter action items here</w:t>
          </w:r>
        </w:p>
      </w:docPartBody>
    </w:docPart>
    <w:docPart>
      <w:docPartPr>
        <w:name w:val="840FD30229BD4AA09AA562EDC5199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8BB3B-85ED-4A21-B48D-79A8C723740C}"/>
      </w:docPartPr>
      <w:docPartBody>
        <w:p w:rsidR="00515850" w:rsidRDefault="002779AB">
          <w:pPr>
            <w:pStyle w:val="840FD30229BD4AA09AA562EDC5199D1A"/>
          </w:pPr>
          <w:r>
            <w:t>Enter person responsible here</w:t>
          </w:r>
        </w:p>
      </w:docPartBody>
    </w:docPart>
    <w:docPart>
      <w:docPartPr>
        <w:name w:val="027C45BBC995493FBA6509A012031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6D5D9-5492-497B-B1CF-35DA5411C21E}"/>
      </w:docPartPr>
      <w:docPartBody>
        <w:p w:rsidR="00515850" w:rsidRDefault="002779AB">
          <w:pPr>
            <w:pStyle w:val="027C45BBC995493FBA6509A012031471"/>
          </w:pPr>
          <w:r>
            <w:t>Enter deadline here</w:t>
          </w:r>
        </w:p>
      </w:docPartBody>
    </w:docPart>
    <w:docPart>
      <w:docPartPr>
        <w:name w:val="ABAE1ED33D57420D967390EE80E41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3526D-F54E-4064-915A-00D9894EDB95}"/>
      </w:docPartPr>
      <w:docPartBody>
        <w:p w:rsidR="00515850" w:rsidRDefault="002779AB">
          <w:pPr>
            <w:pStyle w:val="ABAE1ED33D57420D967390EE80E414E8"/>
          </w:pPr>
          <w:r>
            <w:t>Enter action items here</w:t>
          </w:r>
        </w:p>
      </w:docPartBody>
    </w:docPart>
    <w:docPart>
      <w:docPartPr>
        <w:name w:val="22642E2A03CD41CEBEC88B3979F7D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14A27-475A-4E5D-89E7-38C45408C17C}"/>
      </w:docPartPr>
      <w:docPartBody>
        <w:p w:rsidR="00515850" w:rsidRDefault="002779AB">
          <w:pPr>
            <w:pStyle w:val="22642E2A03CD41CEBEC88B3979F7DE30"/>
          </w:pPr>
          <w:r>
            <w:t>Enter person responsible here</w:t>
          </w:r>
        </w:p>
      </w:docPartBody>
    </w:docPart>
    <w:docPart>
      <w:docPartPr>
        <w:name w:val="72402A0CE0B74396A00630C6220A2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EE3D5-243C-477D-98AC-3164259C9391}"/>
      </w:docPartPr>
      <w:docPartBody>
        <w:p w:rsidR="00515850" w:rsidRDefault="002779AB">
          <w:pPr>
            <w:pStyle w:val="72402A0CE0B74396A00630C6220A2A99"/>
          </w:pPr>
          <w:r>
            <w:t>Enter deadline here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F37C3BDA72B44BD7A382E5B448BB3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CA263-B768-4CB8-B7DA-EC7EF8C9E01C}"/>
      </w:docPartPr>
      <w:docPartBody>
        <w:p w:rsidR="00515850" w:rsidRDefault="002779AB">
          <w:pPr>
            <w:pStyle w:val="F37C3BDA72B44BD7A382E5B448BB3E78"/>
          </w:pPr>
          <w:r>
            <w:t>Enter resources here.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  <w:docPart>
      <w:docPartPr>
        <w:name w:val="E9F3DDC509AD4BFFA4CCDE1FCF3F4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62A7A-EB07-4109-A81B-5EAA156C50D1}"/>
      </w:docPartPr>
      <w:docPartBody>
        <w:p w:rsidR="00515850" w:rsidRDefault="002779AB" w:rsidP="002779AB">
          <w:pPr>
            <w:pStyle w:val="E9F3DDC509AD4BFFA4CCDE1FCF3F4DCF"/>
          </w:pPr>
          <w:r>
            <w:t>Enter any special notes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779AB"/>
    <w:rsid w:val="00341793"/>
    <w:rsid w:val="003575C7"/>
    <w:rsid w:val="00515850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AA0BDD74594E5B8E3C0642593BF53A">
    <w:name w:val="32AA0BDD74594E5B8E3C0642593BF53A"/>
  </w:style>
  <w:style w:type="paragraph" w:customStyle="1" w:styleId="06DD4466C81A43C0A650633A1F70F607">
    <w:name w:val="06DD4466C81A43C0A650633A1F70F607"/>
  </w:style>
  <w:style w:type="paragraph" w:customStyle="1" w:styleId="FD672872AC9641E29A63702A31684B36">
    <w:name w:val="FD672872AC9641E29A63702A31684B36"/>
  </w:style>
  <w:style w:type="paragraph" w:customStyle="1" w:styleId="9FD1AE06EBB04F51898BD8EAD8777EDE">
    <w:name w:val="9FD1AE06EBB04F51898BD8EAD8777EDE"/>
  </w:style>
  <w:style w:type="paragraph" w:customStyle="1" w:styleId="A4D5D54162854427BD58917F1DB0A4DC">
    <w:name w:val="A4D5D54162854427BD58917F1DB0A4DC"/>
  </w:style>
  <w:style w:type="paragraph" w:customStyle="1" w:styleId="531D4EDA5A894EFCBF25FAA751767A70">
    <w:name w:val="531D4EDA5A894EFCBF25FAA751767A70"/>
  </w:style>
  <w:style w:type="paragraph" w:customStyle="1" w:styleId="2AC739C84351476788A98698ECA3C527">
    <w:name w:val="2AC739C84351476788A98698ECA3C527"/>
  </w:style>
  <w:style w:type="paragraph" w:customStyle="1" w:styleId="5CD3DD750F1A4716B343B35D60F64826">
    <w:name w:val="5CD3DD750F1A4716B343B35D60F64826"/>
  </w:style>
  <w:style w:type="paragraph" w:customStyle="1" w:styleId="4DFD1CE8E0D341EEBC755028F480CBD2">
    <w:name w:val="4DFD1CE8E0D341EEBC755028F480CBD2"/>
  </w:style>
  <w:style w:type="paragraph" w:customStyle="1" w:styleId="93DAE63784FD4FECB77146561E7BAED2">
    <w:name w:val="93DAE63784FD4FECB77146561E7BAED2"/>
  </w:style>
  <w:style w:type="paragraph" w:customStyle="1" w:styleId="6DEE384615294A479D4F2F927CDBAD2C">
    <w:name w:val="6DEE384615294A479D4F2F927CDBAD2C"/>
  </w:style>
  <w:style w:type="paragraph" w:customStyle="1" w:styleId="1411D62C0C334F1D8E30FCCB76E9F956">
    <w:name w:val="1411D62C0C334F1D8E30FCCB76E9F956"/>
  </w:style>
  <w:style w:type="paragraph" w:customStyle="1" w:styleId="F1DBFE99356942478715A65A223FCF69">
    <w:name w:val="F1DBFE99356942478715A65A223FCF69"/>
  </w:style>
  <w:style w:type="paragraph" w:customStyle="1" w:styleId="4E8AA598182647F7844D1F3C583D30E8">
    <w:name w:val="4E8AA598182647F7844D1F3C583D30E8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7993182590584F36B47553EF4FB8B150">
    <w:name w:val="7993182590584F36B47553EF4FB8B150"/>
  </w:style>
  <w:style w:type="paragraph" w:customStyle="1" w:styleId="AED49F8CF3E945BC935C7A64B9C3F472">
    <w:name w:val="AED49F8CF3E945BC935C7A64B9C3F472"/>
  </w:style>
  <w:style w:type="paragraph" w:customStyle="1" w:styleId="4248DFA4C9C34A9AA2EA187865066F99">
    <w:name w:val="4248DFA4C9C34A9AA2EA187865066F99"/>
  </w:style>
  <w:style w:type="paragraph" w:customStyle="1" w:styleId="D1A8EF78FBD7464C80772789DF9122A2">
    <w:name w:val="D1A8EF78FBD7464C80772789DF9122A2"/>
  </w:style>
  <w:style w:type="paragraph" w:customStyle="1" w:styleId="F037A2D573AA4FE6A2BE2205F505BFEA">
    <w:name w:val="F037A2D573AA4FE6A2BE2205F505BFEA"/>
  </w:style>
  <w:style w:type="paragraph" w:customStyle="1" w:styleId="03F030CB40FA424CBBA742F9B0CE11EC">
    <w:name w:val="03F030CB40FA424CBBA742F9B0CE11EC"/>
  </w:style>
  <w:style w:type="paragraph" w:customStyle="1" w:styleId="B97A24B5040548F9BF1B99E31C5E8674">
    <w:name w:val="B97A24B5040548F9BF1B99E31C5E8674"/>
  </w:style>
  <w:style w:type="paragraph" w:customStyle="1" w:styleId="8D7CFFE150034721BA0CEF51CF8451A5">
    <w:name w:val="8D7CFFE150034721BA0CEF51CF8451A5"/>
  </w:style>
  <w:style w:type="paragraph" w:customStyle="1" w:styleId="7D16E939102F44659A88884796731DB4">
    <w:name w:val="7D16E939102F44659A88884796731DB4"/>
  </w:style>
  <w:style w:type="paragraph" w:customStyle="1" w:styleId="7C5513B57B4847C581F647D18F293CA0">
    <w:name w:val="7C5513B57B4847C581F647D18F293CA0"/>
  </w:style>
  <w:style w:type="paragraph" w:customStyle="1" w:styleId="D001631C20F145DE9BA1F53C18718B80">
    <w:name w:val="D001631C20F145DE9BA1F53C18718B80"/>
  </w:style>
  <w:style w:type="paragraph" w:customStyle="1" w:styleId="1191D00890F547AF9B960B581C8BFC79">
    <w:name w:val="1191D00890F547AF9B960B581C8BFC79"/>
  </w:style>
  <w:style w:type="paragraph" w:customStyle="1" w:styleId="84A5E04285964561B2A8922DF388EC64">
    <w:name w:val="84A5E04285964561B2A8922DF388EC64"/>
  </w:style>
  <w:style w:type="paragraph" w:customStyle="1" w:styleId="4285F303F52E4A13ACD9DA3E9373A3E3">
    <w:name w:val="4285F303F52E4A13ACD9DA3E9373A3E3"/>
  </w:style>
  <w:style w:type="paragraph" w:customStyle="1" w:styleId="AD007E6BE1814B84B0B9FCC03933BAFB">
    <w:name w:val="AD007E6BE1814B84B0B9FCC03933BAFB"/>
  </w:style>
  <w:style w:type="paragraph" w:customStyle="1" w:styleId="AC549A975344436BB5835ECDD0CCDDE7">
    <w:name w:val="AC549A975344436BB5835ECDD0CCDDE7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21CDAC4F25354FA6947B67C46E4FA14D">
    <w:name w:val="21CDAC4F25354FA6947B67C46E4FA14D"/>
  </w:style>
  <w:style w:type="paragraph" w:customStyle="1" w:styleId="4437440F0B0F4E6A8E6D594A9989F345">
    <w:name w:val="4437440F0B0F4E6A8E6D594A9989F345"/>
  </w:style>
  <w:style w:type="paragraph" w:customStyle="1" w:styleId="99D083E3AC5743EFBCCEC863AEFA00E1">
    <w:name w:val="99D083E3AC5743EFBCCEC863AEFA00E1"/>
  </w:style>
  <w:style w:type="paragraph" w:customStyle="1" w:styleId="7FA608E43E9143A7BD7D9F76906FD850">
    <w:name w:val="7FA608E43E9143A7BD7D9F76906FD850"/>
  </w:style>
  <w:style w:type="paragraph" w:customStyle="1" w:styleId="43545A57ED664B3BA892BDAA35D7C9CA">
    <w:name w:val="43545A57ED664B3BA892BDAA35D7C9CA"/>
  </w:style>
  <w:style w:type="paragraph" w:customStyle="1" w:styleId="EA9B565DA36B47E780336153E8607086">
    <w:name w:val="EA9B565DA36B47E780336153E8607086"/>
  </w:style>
  <w:style w:type="paragraph" w:customStyle="1" w:styleId="1E0745ED4F6B41C2B78E418067DBCB73">
    <w:name w:val="1E0745ED4F6B41C2B78E418067DBCB73"/>
  </w:style>
  <w:style w:type="paragraph" w:customStyle="1" w:styleId="00D6A885C6A44E11AB521E893DD9BD4C">
    <w:name w:val="00D6A885C6A44E11AB521E893DD9BD4C"/>
  </w:style>
  <w:style w:type="paragraph" w:customStyle="1" w:styleId="AFF40DFDF4DB4AAFA323F91FFFFAE19B">
    <w:name w:val="AFF40DFDF4DB4AAFA323F91FFFFAE19B"/>
  </w:style>
  <w:style w:type="paragraph" w:customStyle="1" w:styleId="DE3E9C545E724810BC5CBC4A87DE83DB">
    <w:name w:val="DE3E9C545E724810BC5CBC4A87DE83DB"/>
  </w:style>
  <w:style w:type="paragraph" w:customStyle="1" w:styleId="B6D234FE28B445DAA3C6EFECE087D8B9">
    <w:name w:val="B6D234FE28B445DAA3C6EFECE087D8B9"/>
  </w:style>
  <w:style w:type="paragraph" w:customStyle="1" w:styleId="7CDDE32F6CF241C9B316BA044F61466D">
    <w:name w:val="7CDDE32F6CF241C9B316BA044F61466D"/>
  </w:style>
  <w:style w:type="paragraph" w:customStyle="1" w:styleId="88E2139510F74C30AACECAF3F25D4FF8">
    <w:name w:val="88E2139510F74C30AACECAF3F25D4FF8"/>
  </w:style>
  <w:style w:type="paragraph" w:customStyle="1" w:styleId="E9DB98758E54449DA35BD8279E9250E8">
    <w:name w:val="E9DB98758E54449DA35BD8279E9250E8"/>
  </w:style>
  <w:style w:type="paragraph" w:customStyle="1" w:styleId="141A0C9745484EBEA960F75D7B55760F">
    <w:name w:val="141A0C9745484EBEA960F75D7B55760F"/>
  </w:style>
  <w:style w:type="paragraph" w:customStyle="1" w:styleId="EF05E96CB5B84A43BA33D79472251667">
    <w:name w:val="EF05E96CB5B84A43BA33D79472251667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2C9C677E7E24448AE35B9F543B97C76">
    <w:name w:val="12C9C677E7E24448AE35B9F543B97C76"/>
  </w:style>
  <w:style w:type="paragraph" w:customStyle="1" w:styleId="FB0D418A9BEC4D66A7F0B8D0218A5063">
    <w:name w:val="FB0D418A9BEC4D66A7F0B8D0218A5063"/>
  </w:style>
  <w:style w:type="paragraph" w:customStyle="1" w:styleId="DD57A60C8B14401A9D9F91F475037F70">
    <w:name w:val="DD57A60C8B14401A9D9F91F475037F70"/>
  </w:style>
  <w:style w:type="paragraph" w:customStyle="1" w:styleId="73C6D07DDEFE4CCBADFE5485D6F9FCBD">
    <w:name w:val="73C6D07DDEFE4CCBADFE5485D6F9FCBD"/>
  </w:style>
  <w:style w:type="paragraph" w:customStyle="1" w:styleId="840FD30229BD4AA09AA562EDC5199D1A">
    <w:name w:val="840FD30229BD4AA09AA562EDC5199D1A"/>
  </w:style>
  <w:style w:type="paragraph" w:customStyle="1" w:styleId="027C45BBC995493FBA6509A012031471">
    <w:name w:val="027C45BBC995493FBA6509A012031471"/>
  </w:style>
  <w:style w:type="paragraph" w:customStyle="1" w:styleId="ABAE1ED33D57420D967390EE80E414E8">
    <w:name w:val="ABAE1ED33D57420D967390EE80E414E8"/>
  </w:style>
  <w:style w:type="paragraph" w:customStyle="1" w:styleId="22642E2A03CD41CEBEC88B3979F7DE30">
    <w:name w:val="22642E2A03CD41CEBEC88B3979F7DE30"/>
  </w:style>
  <w:style w:type="paragraph" w:customStyle="1" w:styleId="72402A0CE0B74396A00630C6220A2A99">
    <w:name w:val="72402A0CE0B74396A00630C6220A2A9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F37C3BDA72B44BD7A382E5B448BB3E78">
    <w:name w:val="F37C3BDA72B44BD7A382E5B448BB3E78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  <w:style w:type="paragraph" w:customStyle="1" w:styleId="E9F3DDC509AD4BFFA4CCDE1FCF3F4DCF">
    <w:name w:val="E9F3DDC509AD4BFFA4CCDE1FCF3F4DCF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2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Kay Lewis</cp:lastModifiedBy>
  <cp:revision>2</cp:revision>
  <dcterms:created xsi:type="dcterms:W3CDTF">2021-08-05T00:04:00Z</dcterms:created>
  <dcterms:modified xsi:type="dcterms:W3CDTF">2021-08-05T00:04:00Z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